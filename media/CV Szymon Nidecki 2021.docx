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CF565" w14:textId="77777777" w:rsidR="00D46794" w:rsidRPr="007D2FAD" w:rsidRDefault="00011134">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t>Doel</w:t>
      </w:r>
    </w:p>
    <w:p w14:paraId="785F1A86" w14:textId="77777777" w:rsidR="00D46794" w:rsidRPr="007D2FAD" w:rsidRDefault="00D46794">
      <w:pPr>
        <w:spacing w:after="40" w:line="240" w:lineRule="auto"/>
        <w:jc w:val="center"/>
        <w:rPr>
          <w:rFonts w:ascii="Georgia" w:eastAsia="Garamond" w:hAnsi="Georgia" w:cs="Garamond"/>
        </w:rPr>
      </w:pPr>
    </w:p>
    <w:p w14:paraId="73898A2D" w14:textId="77777777" w:rsidR="00D46794" w:rsidRPr="007D2FAD" w:rsidRDefault="00011134">
      <w:pPr>
        <w:spacing w:after="40" w:line="240" w:lineRule="auto"/>
        <w:rPr>
          <w:rFonts w:ascii="Georgia" w:eastAsia="Garamond" w:hAnsi="Georgia" w:cs="Garamond"/>
        </w:rPr>
      </w:pPr>
      <w:r w:rsidRPr="007D2FAD">
        <w:rPr>
          <w:rFonts w:ascii="Georgia" w:eastAsia="Garamond" w:hAnsi="Georgia" w:cs="Garamond"/>
        </w:rPr>
        <w:t>Als student streef ik ernaar om zoveel mogelijk bij te leren van verschillende soorten arbeid. Ervaring is de beste leerkracht en als student is er meer ruimte voor fouten waar ik snel en efficiënt uit kan leren. Ik ben student in het hoger onderwijs in de</w:t>
      </w:r>
      <w:r w:rsidRPr="007D2FAD">
        <w:rPr>
          <w:rFonts w:ascii="Georgia" w:eastAsia="Garamond" w:hAnsi="Georgia" w:cs="Garamond"/>
        </w:rPr>
        <w:t xml:space="preserve"> richting toegepaste informatica aan de UC Leuven - Limburg.</w:t>
      </w:r>
    </w:p>
    <w:p w14:paraId="7E86D828" w14:textId="77777777" w:rsidR="00D46794" w:rsidRPr="007D2FAD" w:rsidRDefault="00D46794">
      <w:pPr>
        <w:pBdr>
          <w:bottom w:val="dotted" w:sz="4" w:space="1" w:color="BFBFBF"/>
        </w:pBdr>
        <w:spacing w:after="40" w:line="240" w:lineRule="auto"/>
        <w:rPr>
          <w:rFonts w:ascii="Georgia" w:eastAsia="Garamond" w:hAnsi="Georgia" w:cs="Garamond"/>
        </w:rPr>
      </w:pPr>
    </w:p>
    <w:p w14:paraId="161F6175" w14:textId="77777777" w:rsidR="00D46794" w:rsidRPr="007D2FAD" w:rsidRDefault="00D46794">
      <w:pPr>
        <w:spacing w:after="40" w:line="240" w:lineRule="auto"/>
        <w:jc w:val="center"/>
        <w:rPr>
          <w:rFonts w:ascii="Georgia" w:eastAsia="Garamond" w:hAnsi="Georgia" w:cs="Garamond"/>
          <w:b/>
          <w:sz w:val="28"/>
          <w:szCs w:val="28"/>
        </w:rPr>
      </w:pPr>
    </w:p>
    <w:p w14:paraId="5B5AF967" w14:textId="4AF2BAB4" w:rsidR="00D46794" w:rsidRPr="007D2FAD" w:rsidRDefault="00011134" w:rsidP="007D2FAD">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t>Opleidingen/Kwalificaties</w:t>
      </w:r>
    </w:p>
    <w:tbl>
      <w:tblPr>
        <w:tblStyle w:val="a1"/>
        <w:tblW w:w="5055" w:type="dxa"/>
        <w:tblBorders>
          <w:top w:val="nil"/>
          <w:left w:val="nil"/>
          <w:bottom w:val="nil"/>
          <w:right w:val="nil"/>
          <w:insideH w:val="nil"/>
          <w:insideV w:val="nil"/>
        </w:tblBorders>
        <w:tblLayout w:type="fixed"/>
        <w:tblLook w:val="0400" w:firstRow="0" w:lastRow="0" w:firstColumn="0" w:lastColumn="0" w:noHBand="0" w:noVBand="1"/>
      </w:tblPr>
      <w:tblGrid>
        <w:gridCol w:w="5055"/>
      </w:tblGrid>
      <w:tr w:rsidR="007D2FAD" w:rsidRPr="007D2FAD" w14:paraId="7D94FD40" w14:textId="77777777" w:rsidTr="007D2FAD">
        <w:trPr>
          <w:trHeight w:val="5"/>
        </w:trPr>
        <w:tc>
          <w:tcPr>
            <w:tcW w:w="5055" w:type="dxa"/>
          </w:tcPr>
          <w:p w14:paraId="4C1EDD94" w14:textId="4D2AEBB4" w:rsidR="007D2FAD" w:rsidRPr="007D2FAD" w:rsidRDefault="007D2FAD">
            <w:pPr>
              <w:spacing w:after="40"/>
              <w:rPr>
                <w:rFonts w:ascii="Georgia" w:eastAsia="Garamond" w:hAnsi="Georgia" w:cs="Garamond"/>
                <w:b/>
              </w:rPr>
            </w:pPr>
            <w:r w:rsidRPr="007D2FAD">
              <w:rPr>
                <w:rFonts w:ascii="Georgia" w:eastAsia="Garamond" w:hAnsi="Georgia" w:cs="Garamond"/>
                <w:b/>
              </w:rPr>
              <w:t>ASO/TSO 2012-2019</w:t>
            </w:r>
          </w:p>
          <w:p w14:paraId="57274597" w14:textId="77777777" w:rsidR="007D2FAD" w:rsidRPr="007D2FAD" w:rsidRDefault="007D2FAD">
            <w:pPr>
              <w:spacing w:after="40"/>
              <w:rPr>
                <w:rFonts w:ascii="Georgia" w:eastAsia="Garamond" w:hAnsi="Georgia" w:cs="Garamond"/>
                <w:iCs/>
              </w:rPr>
            </w:pPr>
            <w:r w:rsidRPr="007D2FAD">
              <w:rPr>
                <w:rFonts w:ascii="Georgia" w:eastAsia="Garamond" w:hAnsi="Georgia" w:cs="Garamond"/>
                <w:iCs/>
              </w:rPr>
              <w:t>Boekhouden/Informatica</w:t>
            </w:r>
          </w:p>
          <w:p w14:paraId="18A58EFE" w14:textId="77777777" w:rsidR="007D2FAD" w:rsidRPr="007D2FAD" w:rsidRDefault="007D2FAD">
            <w:pPr>
              <w:spacing w:after="40"/>
              <w:rPr>
                <w:rFonts w:ascii="Georgia" w:eastAsia="Garamond" w:hAnsi="Georgia" w:cs="Garamond"/>
                <w:i/>
              </w:rPr>
            </w:pPr>
          </w:p>
          <w:p w14:paraId="226B77A6" w14:textId="0C718971" w:rsidR="007D2FAD" w:rsidRPr="007D2FAD" w:rsidRDefault="007D2FAD" w:rsidP="007D2FAD">
            <w:pPr>
              <w:spacing w:after="40"/>
              <w:rPr>
                <w:rFonts w:ascii="Georgia" w:eastAsia="Garamond" w:hAnsi="Georgia" w:cs="Garamond"/>
                <w:b/>
                <w:iCs/>
              </w:rPr>
            </w:pPr>
            <w:r w:rsidRPr="007D2FAD">
              <w:rPr>
                <w:rFonts w:ascii="Georgia" w:eastAsia="Garamond" w:hAnsi="Georgia" w:cs="Garamond"/>
                <w:b/>
                <w:iCs/>
              </w:rPr>
              <w:t>UC Leuven - Limburg 2019 – 2022</w:t>
            </w:r>
          </w:p>
          <w:p w14:paraId="0FD9D8D3" w14:textId="77777777" w:rsidR="007D2FAD" w:rsidRPr="007D2FAD" w:rsidRDefault="007D2FAD">
            <w:pPr>
              <w:spacing w:after="40"/>
              <w:rPr>
                <w:rFonts w:ascii="Georgia" w:eastAsia="Garamond" w:hAnsi="Georgia" w:cs="Garamond"/>
                <w:iCs/>
              </w:rPr>
            </w:pPr>
            <w:r w:rsidRPr="007D2FAD">
              <w:rPr>
                <w:rFonts w:ascii="Georgia" w:eastAsia="Garamond" w:hAnsi="Georgia" w:cs="Garamond"/>
                <w:iCs/>
              </w:rPr>
              <w:t>Toegepaste Informatica - Softwareontwikkeling</w:t>
            </w:r>
          </w:p>
        </w:tc>
      </w:tr>
    </w:tbl>
    <w:p w14:paraId="57C480AD" w14:textId="77777777" w:rsidR="00D46794" w:rsidRPr="007D2FAD" w:rsidRDefault="00D46794">
      <w:pPr>
        <w:spacing w:after="40" w:line="240" w:lineRule="auto"/>
        <w:rPr>
          <w:rFonts w:ascii="Georgia" w:eastAsia="Garamond" w:hAnsi="Georgia" w:cs="Garamond"/>
        </w:rPr>
      </w:pPr>
    </w:p>
    <w:p w14:paraId="28895393" w14:textId="77777777" w:rsidR="00D46794" w:rsidRPr="007D2FAD" w:rsidRDefault="00D46794">
      <w:pPr>
        <w:spacing w:after="40" w:line="240" w:lineRule="auto"/>
        <w:rPr>
          <w:rFonts w:ascii="Georgia" w:eastAsia="Garamond" w:hAnsi="Georgia" w:cs="Garamond"/>
        </w:rPr>
      </w:pPr>
    </w:p>
    <w:p w14:paraId="476C2241" w14:textId="541529D5" w:rsidR="00D46794" w:rsidRPr="007D2FAD" w:rsidRDefault="00011134" w:rsidP="007D2FAD">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t>Ervaring</w:t>
      </w:r>
    </w:p>
    <w:p w14:paraId="15E887DB" w14:textId="52CF7E48" w:rsidR="00D46794" w:rsidRPr="007D2FAD" w:rsidRDefault="00011134">
      <w:pPr>
        <w:spacing w:after="40" w:line="240" w:lineRule="auto"/>
        <w:rPr>
          <w:rFonts w:ascii="Georgia" w:eastAsia="Garamond" w:hAnsi="Georgia" w:cs="Garamond"/>
          <w:b/>
          <w:sz w:val="24"/>
          <w:szCs w:val="24"/>
        </w:rPr>
      </w:pPr>
      <w:r w:rsidRPr="007D2FAD">
        <w:rPr>
          <w:rFonts w:ascii="Georgia" w:eastAsia="Garamond" w:hAnsi="Georgia" w:cs="Garamond"/>
          <w:b/>
          <w:sz w:val="24"/>
          <w:szCs w:val="24"/>
        </w:rPr>
        <w:t>Smatch Tienen</w:t>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007D2FAD" w:rsidRPr="007D2FAD">
        <w:rPr>
          <w:rFonts w:ascii="Georgia" w:eastAsia="Garamond" w:hAnsi="Georgia" w:cs="Garamond"/>
          <w:b/>
          <w:sz w:val="24"/>
          <w:szCs w:val="24"/>
        </w:rPr>
        <w:t xml:space="preserve">    </w:t>
      </w:r>
      <w:r w:rsidR="007D2FAD">
        <w:rPr>
          <w:rFonts w:ascii="Georgia" w:eastAsia="Garamond" w:hAnsi="Georgia" w:cs="Garamond"/>
          <w:b/>
          <w:sz w:val="24"/>
          <w:szCs w:val="24"/>
        </w:rPr>
        <w:t xml:space="preserve"> </w:t>
      </w:r>
      <w:r w:rsidR="007D2FAD" w:rsidRPr="007D2FAD">
        <w:rPr>
          <w:rFonts w:ascii="Georgia" w:eastAsia="Garamond" w:hAnsi="Georgia" w:cs="Garamond"/>
          <w:b/>
          <w:sz w:val="24"/>
          <w:szCs w:val="24"/>
        </w:rPr>
        <w:t>06/</w:t>
      </w:r>
      <w:r w:rsidRPr="007D2FAD">
        <w:rPr>
          <w:rFonts w:ascii="Georgia" w:eastAsia="Garamond" w:hAnsi="Georgia" w:cs="Garamond"/>
          <w:b/>
          <w:sz w:val="24"/>
          <w:szCs w:val="24"/>
        </w:rPr>
        <w:t>2017</w:t>
      </w:r>
      <w:r w:rsidR="007D2FAD" w:rsidRPr="007D2FAD">
        <w:rPr>
          <w:rFonts w:ascii="Georgia" w:eastAsia="Garamond" w:hAnsi="Georgia" w:cs="Garamond"/>
          <w:b/>
          <w:sz w:val="24"/>
          <w:szCs w:val="24"/>
        </w:rPr>
        <w:t xml:space="preserve"> </w:t>
      </w:r>
      <w:r w:rsidRPr="007D2FAD">
        <w:rPr>
          <w:rFonts w:ascii="Georgia" w:eastAsia="Garamond" w:hAnsi="Georgia" w:cs="Garamond"/>
          <w:b/>
          <w:sz w:val="24"/>
          <w:szCs w:val="24"/>
        </w:rPr>
        <w:t>-</w:t>
      </w:r>
      <w:r w:rsidR="007D2FAD" w:rsidRPr="007D2FAD">
        <w:rPr>
          <w:rFonts w:ascii="Georgia" w:eastAsia="Garamond" w:hAnsi="Georgia" w:cs="Garamond"/>
          <w:b/>
          <w:sz w:val="24"/>
          <w:szCs w:val="24"/>
        </w:rPr>
        <w:t xml:space="preserve"> 09/</w:t>
      </w:r>
      <w:r w:rsidRPr="007D2FAD">
        <w:rPr>
          <w:rFonts w:ascii="Georgia" w:eastAsia="Garamond" w:hAnsi="Georgia" w:cs="Garamond"/>
          <w:b/>
          <w:sz w:val="24"/>
          <w:szCs w:val="24"/>
        </w:rPr>
        <w:t>2017</w:t>
      </w:r>
    </w:p>
    <w:p w14:paraId="14B099DA" w14:textId="77777777" w:rsidR="00D46794" w:rsidRPr="007D2FAD" w:rsidRDefault="00011134">
      <w:pPr>
        <w:spacing w:after="40" w:line="240" w:lineRule="auto"/>
        <w:rPr>
          <w:rFonts w:ascii="Georgia" w:eastAsia="Garamond" w:hAnsi="Georgia" w:cs="Garamond"/>
        </w:rPr>
      </w:pPr>
      <w:r w:rsidRPr="007D2FAD">
        <w:rPr>
          <w:rFonts w:ascii="Georgia" w:eastAsia="Garamond" w:hAnsi="Georgia" w:cs="Garamond"/>
        </w:rPr>
        <w:t>Bij Smatch in Tienen heb ik een half jaar lang gewerkt als verkoopmedewerker zowel in dienst van de kassa als in regeling van het magazijn.</w:t>
      </w:r>
    </w:p>
    <w:p w14:paraId="560B0A00" w14:textId="77777777" w:rsidR="00D46794" w:rsidRPr="007D2FAD" w:rsidRDefault="00D46794">
      <w:pPr>
        <w:spacing w:after="40" w:line="240" w:lineRule="auto"/>
        <w:rPr>
          <w:rFonts w:ascii="Georgia" w:eastAsia="Garamond" w:hAnsi="Georgia" w:cs="Garamond"/>
        </w:rPr>
      </w:pPr>
    </w:p>
    <w:p w14:paraId="019F1E58" w14:textId="7646CE99" w:rsidR="00D46794" w:rsidRPr="007D2FAD" w:rsidRDefault="00011134">
      <w:pPr>
        <w:spacing w:after="40" w:line="240" w:lineRule="auto"/>
        <w:rPr>
          <w:rFonts w:ascii="Georgia" w:eastAsia="Garamond" w:hAnsi="Georgia" w:cs="Garamond"/>
          <w:b/>
          <w:sz w:val="24"/>
          <w:szCs w:val="24"/>
        </w:rPr>
      </w:pPr>
      <w:r w:rsidRPr="007D2FAD">
        <w:rPr>
          <w:rFonts w:ascii="Georgia" w:eastAsia="Garamond" w:hAnsi="Georgia" w:cs="Garamond"/>
          <w:b/>
          <w:sz w:val="24"/>
          <w:szCs w:val="24"/>
        </w:rPr>
        <w:t>Mise en Place Leuven</w:t>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Pr="007D2FAD">
        <w:rPr>
          <w:rFonts w:ascii="Georgia" w:eastAsia="Garamond" w:hAnsi="Georgia" w:cs="Garamond"/>
          <w:b/>
          <w:sz w:val="24"/>
          <w:szCs w:val="24"/>
        </w:rPr>
        <w:tab/>
      </w:r>
      <w:r w:rsidR="007D2FAD">
        <w:rPr>
          <w:rFonts w:ascii="Georgia" w:eastAsia="Garamond" w:hAnsi="Georgia" w:cs="Garamond"/>
          <w:b/>
          <w:sz w:val="24"/>
          <w:szCs w:val="24"/>
        </w:rPr>
        <w:t xml:space="preserve">                 </w:t>
      </w:r>
      <w:r w:rsidR="007D2FAD" w:rsidRPr="007D2FAD">
        <w:rPr>
          <w:rFonts w:ascii="Georgia" w:eastAsia="Garamond" w:hAnsi="Georgia" w:cs="Garamond"/>
          <w:b/>
          <w:sz w:val="24"/>
          <w:szCs w:val="24"/>
        </w:rPr>
        <w:t>01/</w:t>
      </w:r>
      <w:r w:rsidRPr="007D2FAD">
        <w:rPr>
          <w:rFonts w:ascii="Georgia" w:eastAsia="Garamond" w:hAnsi="Georgia" w:cs="Garamond"/>
          <w:b/>
          <w:sz w:val="24"/>
          <w:szCs w:val="24"/>
        </w:rPr>
        <w:t>2018</w:t>
      </w:r>
      <w:r w:rsidR="007D2FAD" w:rsidRPr="007D2FAD">
        <w:rPr>
          <w:rFonts w:ascii="Georgia" w:eastAsia="Garamond" w:hAnsi="Georgia" w:cs="Garamond"/>
          <w:b/>
          <w:sz w:val="24"/>
          <w:szCs w:val="24"/>
        </w:rPr>
        <w:t xml:space="preserve"> - 12/2018</w:t>
      </w:r>
    </w:p>
    <w:p w14:paraId="505BBA62" w14:textId="77777777" w:rsidR="00D46794" w:rsidRPr="007D2FAD" w:rsidRDefault="00011134">
      <w:pPr>
        <w:spacing w:after="40" w:line="240" w:lineRule="auto"/>
        <w:rPr>
          <w:rFonts w:ascii="Georgia" w:eastAsia="Garamond" w:hAnsi="Georgia" w:cs="Garamond"/>
        </w:rPr>
      </w:pPr>
      <w:r w:rsidRPr="007D2FAD">
        <w:rPr>
          <w:rFonts w:ascii="Georgia" w:eastAsia="Garamond" w:hAnsi="Georgia" w:cs="Garamond"/>
        </w:rPr>
        <w:t>Als kelner met 8u lang opleiding/training. Dit uitzendbureau uit Leuven heeft me veel geleerd over horeca en etiquette. Sterke verbetering in zelfvertrouwen, sociale vaardigheden en charisma door de meerdere types van werk. Events, feestjes en locaties war</w:t>
      </w:r>
      <w:r w:rsidRPr="007D2FAD">
        <w:rPr>
          <w:rFonts w:ascii="Georgia" w:eastAsia="Garamond" w:hAnsi="Georgia" w:cs="Garamond"/>
        </w:rPr>
        <w:t>en telkens een avontuur om te bedienen.</w:t>
      </w:r>
    </w:p>
    <w:p w14:paraId="6A0A3194" w14:textId="77777777" w:rsidR="00D46794" w:rsidRPr="007D2FAD" w:rsidRDefault="00D46794">
      <w:pPr>
        <w:spacing w:after="40" w:line="240" w:lineRule="auto"/>
        <w:rPr>
          <w:rFonts w:ascii="Georgia" w:eastAsia="Garamond" w:hAnsi="Georgia" w:cs="Garamond"/>
        </w:rPr>
      </w:pPr>
    </w:p>
    <w:p w14:paraId="032BB7EE" w14:textId="5CF15B90" w:rsidR="00D46794" w:rsidRPr="007D2FAD" w:rsidRDefault="00011134" w:rsidP="007D2FAD">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t>Computervaardigheden</w:t>
      </w:r>
    </w:p>
    <w:p w14:paraId="3F3BD93D" w14:textId="77777777" w:rsidR="00D46794" w:rsidRPr="007D2FAD" w:rsidRDefault="00011134">
      <w:pPr>
        <w:numPr>
          <w:ilvl w:val="0"/>
          <w:numId w:val="1"/>
        </w:numPr>
        <w:spacing w:after="0" w:line="240" w:lineRule="auto"/>
        <w:rPr>
          <w:rFonts w:ascii="Georgia" w:hAnsi="Georgia"/>
        </w:rPr>
      </w:pPr>
      <w:r w:rsidRPr="007D2FAD">
        <w:rPr>
          <w:rFonts w:ascii="Georgia" w:eastAsia="Garamond" w:hAnsi="Georgia" w:cs="Garamond"/>
        </w:rPr>
        <w:t>Java - Goed</w:t>
      </w:r>
    </w:p>
    <w:p w14:paraId="7609C057" w14:textId="77777777" w:rsidR="00D46794" w:rsidRPr="007D2FAD" w:rsidRDefault="00011134">
      <w:pPr>
        <w:numPr>
          <w:ilvl w:val="0"/>
          <w:numId w:val="1"/>
        </w:numPr>
        <w:spacing w:after="0" w:line="240" w:lineRule="auto"/>
        <w:rPr>
          <w:rFonts w:ascii="Georgia" w:hAnsi="Georgia"/>
        </w:rPr>
      </w:pPr>
      <w:r w:rsidRPr="007D2FAD">
        <w:rPr>
          <w:rFonts w:ascii="Georgia" w:eastAsia="Garamond" w:hAnsi="Georgia" w:cs="Garamond"/>
        </w:rPr>
        <w:t>C# - Goed</w:t>
      </w:r>
    </w:p>
    <w:p w14:paraId="6F24CFE0" w14:textId="77777777" w:rsidR="00D46794" w:rsidRPr="007D2FAD" w:rsidRDefault="00011134">
      <w:pPr>
        <w:numPr>
          <w:ilvl w:val="0"/>
          <w:numId w:val="1"/>
        </w:numPr>
        <w:spacing w:after="0" w:line="240" w:lineRule="auto"/>
        <w:rPr>
          <w:rFonts w:ascii="Georgia" w:eastAsia="Garamond" w:hAnsi="Georgia" w:cs="Garamond"/>
        </w:rPr>
      </w:pPr>
      <w:r w:rsidRPr="007D2FAD">
        <w:rPr>
          <w:rFonts w:ascii="Georgia" w:eastAsia="Garamond" w:hAnsi="Georgia" w:cs="Garamond"/>
        </w:rPr>
        <w:t>HTML - Goed</w:t>
      </w:r>
    </w:p>
    <w:p w14:paraId="7247B165" w14:textId="77777777" w:rsidR="00D46794" w:rsidRPr="007D2FAD" w:rsidRDefault="00011134">
      <w:pPr>
        <w:numPr>
          <w:ilvl w:val="0"/>
          <w:numId w:val="1"/>
        </w:numPr>
        <w:spacing w:after="0" w:line="240" w:lineRule="auto"/>
        <w:rPr>
          <w:rFonts w:ascii="Georgia" w:hAnsi="Georgia"/>
        </w:rPr>
      </w:pPr>
      <w:r w:rsidRPr="007D2FAD">
        <w:rPr>
          <w:rFonts w:ascii="Georgia" w:eastAsia="Garamond" w:hAnsi="Georgia" w:cs="Garamond"/>
        </w:rPr>
        <w:t>PostgreSQL - Matig</w:t>
      </w:r>
    </w:p>
    <w:p w14:paraId="436D549F" w14:textId="77777777" w:rsidR="00D46794" w:rsidRPr="007D2FAD" w:rsidRDefault="00011134">
      <w:pPr>
        <w:numPr>
          <w:ilvl w:val="0"/>
          <w:numId w:val="1"/>
        </w:numPr>
        <w:spacing w:after="40" w:line="240" w:lineRule="auto"/>
        <w:rPr>
          <w:rFonts w:ascii="Georgia" w:hAnsi="Georgia"/>
        </w:rPr>
      </w:pPr>
      <w:r w:rsidRPr="007D2FAD">
        <w:rPr>
          <w:rFonts w:ascii="Georgia" w:eastAsia="Garamond" w:hAnsi="Georgia" w:cs="Garamond"/>
        </w:rPr>
        <w:t>JavaScript - Matig</w:t>
      </w:r>
    </w:p>
    <w:p w14:paraId="54542503" w14:textId="77777777" w:rsidR="00D46794" w:rsidRPr="007D2FAD" w:rsidRDefault="00011134">
      <w:pPr>
        <w:numPr>
          <w:ilvl w:val="0"/>
          <w:numId w:val="1"/>
        </w:numPr>
        <w:spacing w:after="40" w:line="240" w:lineRule="auto"/>
        <w:rPr>
          <w:rFonts w:ascii="Georgia" w:eastAsia="Garamond" w:hAnsi="Georgia" w:cs="Garamond"/>
        </w:rPr>
      </w:pPr>
      <w:r w:rsidRPr="007D2FAD">
        <w:rPr>
          <w:rFonts w:ascii="Georgia" w:eastAsia="Garamond" w:hAnsi="Georgia" w:cs="Garamond"/>
        </w:rPr>
        <w:t>CSS - Matig</w:t>
      </w:r>
    </w:p>
    <w:p w14:paraId="5A3EB328" w14:textId="77D80714" w:rsidR="00D46794" w:rsidRPr="007D2FAD" w:rsidRDefault="00011134" w:rsidP="007D2FAD">
      <w:pPr>
        <w:numPr>
          <w:ilvl w:val="0"/>
          <w:numId w:val="1"/>
        </w:numPr>
        <w:spacing w:after="40" w:line="240" w:lineRule="auto"/>
        <w:rPr>
          <w:rFonts w:ascii="Georgia" w:eastAsia="Garamond" w:hAnsi="Georgia" w:cs="Garamond"/>
          <w:sz w:val="20"/>
          <w:szCs w:val="20"/>
        </w:rPr>
      </w:pPr>
      <w:r w:rsidRPr="007D2FAD">
        <w:rPr>
          <w:rFonts w:ascii="Georgia" w:eastAsia="Garamond" w:hAnsi="Georgia" w:cs="Garamond"/>
        </w:rPr>
        <w:t>C++ - Slecht</w:t>
      </w:r>
      <w:r w:rsidRPr="007D2FAD">
        <w:rPr>
          <w:rFonts w:ascii="Georgia" w:hAnsi="Georgia"/>
        </w:rPr>
        <w:br w:type="page"/>
      </w:r>
    </w:p>
    <w:p w14:paraId="326BE18B" w14:textId="77777777" w:rsidR="00D46794" w:rsidRPr="007D2FAD" w:rsidRDefault="00011134">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lastRenderedPageBreak/>
        <w:t>Vaardigheden</w:t>
      </w:r>
    </w:p>
    <w:p w14:paraId="6FB86D6E" w14:textId="77777777" w:rsidR="00D46794" w:rsidRPr="007D2FAD" w:rsidRDefault="00011134">
      <w:pPr>
        <w:numPr>
          <w:ilvl w:val="0"/>
          <w:numId w:val="1"/>
        </w:numPr>
        <w:pBdr>
          <w:top w:val="nil"/>
          <w:left w:val="nil"/>
          <w:bottom w:val="nil"/>
          <w:right w:val="nil"/>
          <w:between w:val="nil"/>
        </w:pBdr>
        <w:spacing w:after="0" w:line="240" w:lineRule="auto"/>
        <w:rPr>
          <w:rFonts w:ascii="Georgia" w:hAnsi="Georgia"/>
          <w:color w:val="000000"/>
        </w:rPr>
      </w:pPr>
      <w:r w:rsidRPr="007D2FAD">
        <w:rPr>
          <w:rFonts w:ascii="Georgia" w:eastAsia="Garamond" w:hAnsi="Georgia" w:cs="Garamond"/>
        </w:rPr>
        <w:t>Leider</w:t>
      </w:r>
    </w:p>
    <w:p w14:paraId="114B104C" w14:textId="77777777" w:rsidR="00D46794" w:rsidRPr="007D2FAD" w:rsidRDefault="00011134">
      <w:pPr>
        <w:numPr>
          <w:ilvl w:val="0"/>
          <w:numId w:val="1"/>
        </w:numPr>
        <w:pBdr>
          <w:top w:val="nil"/>
          <w:left w:val="nil"/>
          <w:bottom w:val="nil"/>
          <w:right w:val="nil"/>
          <w:between w:val="nil"/>
        </w:pBdr>
        <w:spacing w:after="0" w:line="240" w:lineRule="auto"/>
        <w:rPr>
          <w:rFonts w:ascii="Georgia" w:hAnsi="Georgia"/>
          <w:color w:val="000000"/>
        </w:rPr>
      </w:pPr>
      <w:r w:rsidRPr="007D2FAD">
        <w:rPr>
          <w:rFonts w:ascii="Georgia" w:eastAsia="Garamond" w:hAnsi="Georgia" w:cs="Garamond"/>
        </w:rPr>
        <w:t>Kritisch</w:t>
      </w:r>
    </w:p>
    <w:p w14:paraId="07BCE67D" w14:textId="77777777" w:rsidR="00D46794" w:rsidRPr="007D2FAD" w:rsidRDefault="00011134">
      <w:pPr>
        <w:numPr>
          <w:ilvl w:val="0"/>
          <w:numId w:val="1"/>
        </w:numPr>
        <w:pBdr>
          <w:top w:val="nil"/>
          <w:left w:val="nil"/>
          <w:bottom w:val="nil"/>
          <w:right w:val="nil"/>
          <w:between w:val="nil"/>
        </w:pBdr>
        <w:spacing w:after="0" w:line="240" w:lineRule="auto"/>
        <w:rPr>
          <w:rFonts w:ascii="Georgia" w:hAnsi="Georgia"/>
          <w:color w:val="000000"/>
        </w:rPr>
      </w:pPr>
      <w:r w:rsidRPr="007D2FAD">
        <w:rPr>
          <w:rFonts w:ascii="Georgia" w:eastAsia="Garamond" w:hAnsi="Georgia" w:cs="Garamond"/>
        </w:rPr>
        <w:t>Doorzetter</w:t>
      </w:r>
    </w:p>
    <w:p w14:paraId="74E309B2" w14:textId="77777777" w:rsidR="00D46794" w:rsidRPr="007D2FAD" w:rsidRDefault="00011134">
      <w:pPr>
        <w:numPr>
          <w:ilvl w:val="0"/>
          <w:numId w:val="1"/>
        </w:numPr>
        <w:pBdr>
          <w:top w:val="nil"/>
          <w:left w:val="nil"/>
          <w:bottom w:val="nil"/>
          <w:right w:val="nil"/>
          <w:between w:val="nil"/>
        </w:pBdr>
        <w:spacing w:after="40" w:line="240" w:lineRule="auto"/>
        <w:rPr>
          <w:rFonts w:ascii="Georgia" w:hAnsi="Georgia"/>
          <w:color w:val="000000"/>
        </w:rPr>
      </w:pPr>
      <w:r w:rsidRPr="007D2FAD">
        <w:rPr>
          <w:rFonts w:ascii="Georgia" w:eastAsia="Garamond" w:hAnsi="Georgia" w:cs="Garamond"/>
        </w:rPr>
        <w:t>Creatief</w:t>
      </w:r>
    </w:p>
    <w:p w14:paraId="76266D7B" w14:textId="09B76265" w:rsidR="00D46794" w:rsidRPr="007D2FAD" w:rsidRDefault="00011134" w:rsidP="007D2FAD">
      <w:pPr>
        <w:numPr>
          <w:ilvl w:val="0"/>
          <w:numId w:val="1"/>
        </w:numPr>
        <w:pBdr>
          <w:top w:val="nil"/>
          <w:left w:val="nil"/>
          <w:bottom w:val="nil"/>
          <w:right w:val="nil"/>
          <w:between w:val="nil"/>
        </w:pBdr>
        <w:spacing w:after="40" w:line="240" w:lineRule="auto"/>
        <w:rPr>
          <w:rFonts w:ascii="Georgia" w:eastAsia="Garamond" w:hAnsi="Georgia" w:cs="Garamond"/>
        </w:rPr>
      </w:pPr>
      <w:r w:rsidRPr="007D2FAD">
        <w:rPr>
          <w:rFonts w:ascii="Georgia" w:eastAsia="Garamond" w:hAnsi="Georgia" w:cs="Garamond"/>
        </w:rPr>
        <w:t>Scherp</w:t>
      </w:r>
    </w:p>
    <w:p w14:paraId="5B4665FA" w14:textId="77777777" w:rsidR="007D2FAD" w:rsidRPr="007D2FAD" w:rsidRDefault="007D2FAD" w:rsidP="007D2FAD">
      <w:pPr>
        <w:pBdr>
          <w:top w:val="nil"/>
          <w:left w:val="nil"/>
          <w:bottom w:val="nil"/>
          <w:right w:val="nil"/>
          <w:between w:val="nil"/>
        </w:pBdr>
        <w:spacing w:after="40" w:line="240" w:lineRule="auto"/>
        <w:rPr>
          <w:rFonts w:ascii="Georgia" w:eastAsia="Garamond" w:hAnsi="Georgia" w:cs="Garamond"/>
        </w:rPr>
      </w:pPr>
    </w:p>
    <w:p w14:paraId="3B42F694" w14:textId="77777777" w:rsidR="00D46794" w:rsidRPr="007D2FAD" w:rsidRDefault="00011134">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t>Hobby’s &amp; interesses</w:t>
      </w:r>
    </w:p>
    <w:p w14:paraId="12FA5F04" w14:textId="77777777" w:rsidR="00D46794" w:rsidRPr="007D2FAD" w:rsidRDefault="00011134">
      <w:pPr>
        <w:numPr>
          <w:ilvl w:val="0"/>
          <w:numId w:val="1"/>
        </w:numPr>
        <w:pBdr>
          <w:top w:val="nil"/>
          <w:left w:val="nil"/>
          <w:bottom w:val="nil"/>
          <w:right w:val="nil"/>
          <w:between w:val="nil"/>
        </w:pBdr>
        <w:spacing w:after="0" w:line="240" w:lineRule="auto"/>
        <w:rPr>
          <w:rFonts w:ascii="Georgia" w:eastAsia="Garamond" w:hAnsi="Georgia" w:cs="Garamond"/>
        </w:rPr>
      </w:pPr>
      <w:r w:rsidRPr="007D2FAD">
        <w:rPr>
          <w:rFonts w:ascii="Georgia" w:eastAsia="Garamond" w:hAnsi="Georgia" w:cs="Garamond"/>
        </w:rPr>
        <w:t>Computerspellen</w:t>
      </w:r>
    </w:p>
    <w:p w14:paraId="2A1BC85D" w14:textId="77777777" w:rsidR="00D46794" w:rsidRPr="007D2FAD" w:rsidRDefault="00011134">
      <w:pPr>
        <w:numPr>
          <w:ilvl w:val="0"/>
          <w:numId w:val="1"/>
        </w:numPr>
        <w:pBdr>
          <w:top w:val="nil"/>
          <w:left w:val="nil"/>
          <w:bottom w:val="nil"/>
          <w:right w:val="nil"/>
          <w:between w:val="nil"/>
        </w:pBdr>
        <w:spacing w:after="0" w:line="240" w:lineRule="auto"/>
        <w:rPr>
          <w:rFonts w:ascii="Georgia" w:eastAsia="Garamond" w:hAnsi="Georgia" w:cs="Garamond"/>
        </w:rPr>
      </w:pPr>
      <w:r w:rsidRPr="007D2FAD">
        <w:rPr>
          <w:rFonts w:ascii="Georgia" w:eastAsia="Garamond" w:hAnsi="Georgia" w:cs="Garamond"/>
        </w:rPr>
        <w:t>Volleybal</w:t>
      </w:r>
    </w:p>
    <w:p w14:paraId="06E25C33" w14:textId="77777777" w:rsidR="00D46794" w:rsidRPr="007D2FAD" w:rsidRDefault="00011134">
      <w:pPr>
        <w:numPr>
          <w:ilvl w:val="0"/>
          <w:numId w:val="1"/>
        </w:numPr>
        <w:pBdr>
          <w:top w:val="nil"/>
          <w:left w:val="nil"/>
          <w:bottom w:val="nil"/>
          <w:right w:val="nil"/>
          <w:between w:val="nil"/>
        </w:pBdr>
        <w:spacing w:after="0" w:line="240" w:lineRule="auto"/>
        <w:rPr>
          <w:rFonts w:ascii="Georgia" w:eastAsia="Garamond" w:hAnsi="Georgia" w:cs="Garamond"/>
        </w:rPr>
      </w:pPr>
      <w:r w:rsidRPr="007D2FAD">
        <w:rPr>
          <w:rFonts w:ascii="Georgia" w:eastAsia="Garamond" w:hAnsi="Georgia" w:cs="Garamond"/>
        </w:rPr>
        <w:t>Unity development</w:t>
      </w:r>
    </w:p>
    <w:p w14:paraId="34F7BDC9" w14:textId="77777777" w:rsidR="00D46794" w:rsidRPr="007D2FAD" w:rsidRDefault="00D46794">
      <w:pPr>
        <w:pBdr>
          <w:top w:val="nil"/>
          <w:left w:val="nil"/>
          <w:bottom w:val="nil"/>
          <w:right w:val="nil"/>
          <w:between w:val="nil"/>
        </w:pBdr>
        <w:spacing w:after="0" w:line="240" w:lineRule="auto"/>
        <w:rPr>
          <w:rFonts w:ascii="Georgia" w:eastAsia="Garamond" w:hAnsi="Georgia" w:cs="Garamond"/>
        </w:rPr>
      </w:pPr>
    </w:p>
    <w:p w14:paraId="58FCD9BC" w14:textId="35948D2B" w:rsidR="00D46794" w:rsidRPr="007D2FAD" w:rsidRDefault="00011134" w:rsidP="007D2FAD">
      <w:pPr>
        <w:spacing w:after="40" w:line="240" w:lineRule="auto"/>
        <w:jc w:val="center"/>
        <w:rPr>
          <w:rFonts w:ascii="Georgia" w:eastAsia="Garamond" w:hAnsi="Georgia" w:cs="Garamond"/>
          <w:b/>
          <w:sz w:val="28"/>
          <w:szCs w:val="28"/>
        </w:rPr>
      </w:pPr>
      <w:r w:rsidRPr="007D2FAD">
        <w:rPr>
          <w:rFonts w:ascii="Georgia" w:eastAsia="Garamond" w:hAnsi="Georgia" w:cs="Garamond"/>
          <w:b/>
          <w:sz w:val="28"/>
          <w:szCs w:val="28"/>
        </w:rPr>
        <w:t>Doel</w:t>
      </w:r>
    </w:p>
    <w:p w14:paraId="7739D6C9" w14:textId="77777777" w:rsidR="00D46794" w:rsidRPr="007D2FAD" w:rsidRDefault="00011134" w:rsidP="007D2FAD">
      <w:pPr>
        <w:spacing w:after="40" w:line="240" w:lineRule="auto"/>
        <w:rPr>
          <w:rFonts w:ascii="Georgia" w:eastAsia="Garamond" w:hAnsi="Georgia" w:cs="Garamond"/>
          <w:b/>
          <w:sz w:val="28"/>
          <w:szCs w:val="28"/>
        </w:rPr>
      </w:pPr>
      <w:r w:rsidRPr="007D2FAD">
        <w:rPr>
          <w:rFonts w:ascii="Georgia" w:eastAsia="Garamond" w:hAnsi="Georgia" w:cs="Garamond"/>
        </w:rPr>
        <w:t>Ik ben zeer geïnteresseerd in het ontwikkelen van computerspellen en andere vermaak applicaties/programma’s. Ik heb een beetje ervaring in Unity.</w:t>
      </w:r>
    </w:p>
    <w:sectPr w:rsidR="00D46794" w:rsidRPr="007D2FAD">
      <w:headerReference w:type="first" r:id="rId8"/>
      <w:pgSz w:w="11906" w:h="16838"/>
      <w:pgMar w:top="1440" w:right="1080" w:bottom="1440"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E1B2D" w14:textId="77777777" w:rsidR="00011134" w:rsidRDefault="00011134">
      <w:pPr>
        <w:spacing w:after="0" w:line="240" w:lineRule="auto"/>
      </w:pPr>
      <w:r>
        <w:separator/>
      </w:r>
    </w:p>
  </w:endnote>
  <w:endnote w:type="continuationSeparator" w:id="0">
    <w:p w14:paraId="3FFA448F" w14:textId="77777777" w:rsidR="00011134" w:rsidRDefault="0001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935EE" w14:textId="77777777" w:rsidR="00011134" w:rsidRDefault="00011134">
      <w:pPr>
        <w:spacing w:after="0" w:line="240" w:lineRule="auto"/>
      </w:pPr>
      <w:r>
        <w:separator/>
      </w:r>
    </w:p>
  </w:footnote>
  <w:footnote w:type="continuationSeparator" w:id="0">
    <w:p w14:paraId="69B44189" w14:textId="77777777" w:rsidR="00011134" w:rsidRDefault="0001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49A56" w14:textId="77777777" w:rsidR="00D46794" w:rsidRDefault="00D46794">
    <w:pPr>
      <w:spacing w:after="40" w:line="240" w:lineRule="auto"/>
      <w:jc w:val="center"/>
      <w:rPr>
        <w:rFonts w:ascii="Garamond" w:eastAsia="Garamond" w:hAnsi="Garamond" w:cs="Garamond"/>
        <w:b/>
        <w:sz w:val="28"/>
        <w:szCs w:val="28"/>
      </w:rPr>
    </w:pPr>
  </w:p>
  <w:tbl>
    <w:tblPr>
      <w:tblStyle w:val="a2"/>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4819"/>
      <w:gridCol w:w="2483"/>
    </w:tblGrid>
    <w:tr w:rsidR="00D46794" w14:paraId="28C956D6" w14:textId="77777777">
      <w:tc>
        <w:tcPr>
          <w:tcW w:w="2660" w:type="dxa"/>
          <w:tcBorders>
            <w:top w:val="nil"/>
            <w:left w:val="nil"/>
            <w:bottom w:val="nil"/>
            <w:right w:val="dotted" w:sz="4" w:space="0" w:color="BFBFBF"/>
          </w:tcBorders>
        </w:tcPr>
        <w:p w14:paraId="22818B31" w14:textId="77777777" w:rsidR="00D46794" w:rsidRDefault="00D46794">
          <w:pPr>
            <w:spacing w:after="40"/>
            <w:jc w:val="center"/>
            <w:rPr>
              <w:rFonts w:ascii="Garamond" w:eastAsia="Garamond" w:hAnsi="Garamond" w:cs="Garamond"/>
              <w:b/>
              <w:sz w:val="28"/>
              <w:szCs w:val="28"/>
            </w:rPr>
          </w:pPr>
        </w:p>
      </w:tc>
      <w:tc>
        <w:tcPr>
          <w:tcW w:w="4819" w:type="dxa"/>
          <w:tcBorders>
            <w:top w:val="dotted" w:sz="4" w:space="0" w:color="BFBFBF"/>
            <w:left w:val="dotted" w:sz="4" w:space="0" w:color="BFBFBF"/>
            <w:bottom w:val="dotted" w:sz="4" w:space="0" w:color="BFBFBF"/>
            <w:right w:val="dotted" w:sz="4" w:space="0" w:color="BFBFBF"/>
          </w:tcBorders>
        </w:tcPr>
        <w:p w14:paraId="5EC5A83F" w14:textId="77777777" w:rsidR="00D46794" w:rsidRDefault="00D46794">
          <w:pPr>
            <w:spacing w:after="40"/>
            <w:jc w:val="center"/>
            <w:rPr>
              <w:rFonts w:ascii="Garamond" w:eastAsia="Garamond" w:hAnsi="Garamond" w:cs="Garamond"/>
              <w:b/>
              <w:sz w:val="28"/>
              <w:szCs w:val="28"/>
            </w:rPr>
          </w:pPr>
        </w:p>
        <w:p w14:paraId="5FD463BC" w14:textId="77777777" w:rsidR="00D46794" w:rsidRPr="007D2FAD" w:rsidRDefault="00011134">
          <w:pPr>
            <w:spacing w:after="40"/>
            <w:jc w:val="center"/>
            <w:rPr>
              <w:rFonts w:ascii="Georgia" w:eastAsia="Garamond" w:hAnsi="Georgia" w:cs="Garamond"/>
              <w:b/>
              <w:sz w:val="28"/>
              <w:szCs w:val="28"/>
            </w:rPr>
          </w:pPr>
          <w:r w:rsidRPr="007D2FAD">
            <w:rPr>
              <w:rFonts w:ascii="Georgia" w:eastAsia="Garamond" w:hAnsi="Georgia" w:cs="Garamond"/>
              <w:b/>
              <w:sz w:val="28"/>
              <w:szCs w:val="28"/>
            </w:rPr>
            <w:t>Szymon Nidecki</w:t>
          </w:r>
        </w:p>
        <w:p w14:paraId="7202FDE2" w14:textId="77777777" w:rsidR="00D46794" w:rsidRPr="007D2FAD" w:rsidRDefault="00011134">
          <w:pPr>
            <w:spacing w:after="40"/>
            <w:jc w:val="center"/>
            <w:rPr>
              <w:rFonts w:ascii="Georgia" w:eastAsia="Garamond" w:hAnsi="Georgia" w:cs="Garamond"/>
            </w:rPr>
          </w:pPr>
          <w:r w:rsidRPr="007D2FAD">
            <w:rPr>
              <w:rFonts w:ascii="Georgia" w:eastAsia="Garamond" w:hAnsi="Georgia" w:cs="Garamond"/>
            </w:rPr>
            <w:t xml:space="preserve">0497721661 ~ </w:t>
          </w:r>
          <w:hyperlink r:id="rId1">
            <w:r w:rsidRPr="007D2FAD">
              <w:rPr>
                <w:rFonts w:ascii="Georgia" w:eastAsia="Garamond" w:hAnsi="Georgia" w:cs="Garamond"/>
                <w:color w:val="1155CC"/>
                <w:u w:val="single"/>
              </w:rPr>
              <w:t>szynid19@gmail.com</w:t>
            </w:r>
          </w:hyperlink>
        </w:p>
        <w:p w14:paraId="77D2B817" w14:textId="5262D900" w:rsidR="00D46794" w:rsidRPr="007D2FAD" w:rsidRDefault="00011134">
          <w:pPr>
            <w:spacing w:after="40"/>
            <w:jc w:val="center"/>
            <w:rPr>
              <w:rFonts w:ascii="Georgia" w:eastAsia="Garamond" w:hAnsi="Georgia" w:cs="Garamond"/>
            </w:rPr>
          </w:pPr>
          <w:r w:rsidRPr="007D2FAD">
            <w:rPr>
              <w:rFonts w:ascii="Georgia" w:eastAsia="Garamond" w:hAnsi="Georgia" w:cs="Garamond"/>
            </w:rPr>
            <w:t>Belg, geboren te Polen</w:t>
          </w:r>
          <w:r w:rsidR="007D2FAD">
            <w:rPr>
              <w:rFonts w:ascii="Georgia" w:eastAsia="Garamond" w:hAnsi="Georgia" w:cs="Garamond"/>
            </w:rPr>
            <w:t>, Tarnow</w:t>
          </w:r>
        </w:p>
        <w:p w14:paraId="0917B3FA" w14:textId="1EEC1B8E" w:rsidR="007D2FAD" w:rsidRPr="007D2FAD" w:rsidRDefault="007D2FAD">
          <w:pPr>
            <w:spacing w:after="40"/>
            <w:jc w:val="center"/>
            <w:rPr>
              <w:rFonts w:ascii="Georgia" w:eastAsia="Garamond" w:hAnsi="Georgia" w:cs="Garamond"/>
            </w:rPr>
          </w:pPr>
          <w:hyperlink r:id="rId2" w:history="1">
            <w:r w:rsidRPr="007D2FAD">
              <w:rPr>
                <w:rStyle w:val="Hyperlink"/>
                <w:rFonts w:ascii="Georgia" w:eastAsia="Garamond" w:hAnsi="Georgia" w:cs="Garamond"/>
              </w:rPr>
              <w:t>Linkedin</w:t>
            </w:r>
          </w:hyperlink>
        </w:p>
        <w:p w14:paraId="69ED4742" w14:textId="77777777" w:rsidR="00D46794" w:rsidRDefault="00D46794">
          <w:pPr>
            <w:spacing w:after="40"/>
            <w:jc w:val="center"/>
            <w:rPr>
              <w:rFonts w:ascii="Garamond" w:eastAsia="Garamond" w:hAnsi="Garamond" w:cs="Garamond"/>
            </w:rPr>
          </w:pPr>
        </w:p>
      </w:tc>
      <w:tc>
        <w:tcPr>
          <w:tcW w:w="2483" w:type="dxa"/>
          <w:tcBorders>
            <w:top w:val="nil"/>
            <w:left w:val="dotted" w:sz="4" w:space="0" w:color="BFBFBF"/>
            <w:bottom w:val="nil"/>
            <w:right w:val="nil"/>
          </w:tcBorders>
        </w:tcPr>
        <w:p w14:paraId="4ED3A763" w14:textId="77777777" w:rsidR="00D46794" w:rsidRDefault="00D46794">
          <w:pPr>
            <w:spacing w:after="40"/>
            <w:jc w:val="center"/>
            <w:rPr>
              <w:rFonts w:ascii="Garamond" w:eastAsia="Garamond" w:hAnsi="Garamond" w:cs="Garamond"/>
              <w:b/>
              <w:sz w:val="28"/>
              <w:szCs w:val="28"/>
            </w:rPr>
          </w:pPr>
        </w:p>
      </w:tc>
    </w:tr>
  </w:tbl>
  <w:p w14:paraId="4F15095D" w14:textId="77777777" w:rsidR="00D46794" w:rsidRDefault="00D46794">
    <w:pPr>
      <w:spacing w:after="40" w:line="240" w:lineRule="auto"/>
      <w:jc w:val="center"/>
      <w:rPr>
        <w:rFonts w:ascii="Garamond" w:eastAsia="Garamond" w:hAnsi="Garamond" w:cs="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E0050"/>
    <w:multiLevelType w:val="multilevel"/>
    <w:tmpl w:val="3E6071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94"/>
    <w:rsid w:val="00011134"/>
    <w:rsid w:val="007D2FAD"/>
    <w:rsid w:val="00D4679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B595"/>
  <w15:docId w15:val="{1BCA02A5-9BD7-446F-8229-A841D2C6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5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795"/>
  </w:style>
  <w:style w:type="paragraph" w:styleId="Footer">
    <w:name w:val="footer"/>
    <w:basedOn w:val="Normal"/>
    <w:link w:val="FooterChar"/>
    <w:uiPriority w:val="99"/>
    <w:unhideWhenUsed/>
    <w:rsid w:val="0035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795"/>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D2FAD"/>
    <w:rPr>
      <w:color w:val="0000FF" w:themeColor="hyperlink"/>
      <w:u w:val="single"/>
    </w:rPr>
  </w:style>
  <w:style w:type="character" w:styleId="UnresolvedMention">
    <w:name w:val="Unresolved Mention"/>
    <w:basedOn w:val="DefaultParagraphFont"/>
    <w:uiPriority w:val="99"/>
    <w:semiHidden/>
    <w:unhideWhenUsed/>
    <w:rsid w:val="007D2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zymon-nidecki-bb8b06206/" TargetMode="External"/><Relationship Id="rId1" Type="http://schemas.openxmlformats.org/officeDocument/2006/relationships/hyperlink" Target="mailto:szynid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B+Lda8GZdMgqEOs3h0Fx1wKKQ==">AMUW2mXJZWIbUNLx5bT/YiSsBy3B0WfcukYh7XGj8lCJdIcS/Pba4QSuuUiAodG+Y7eh3Im9fmFAN15latdNeuDe6a5s1ed5uI3mH5nxllnl630VXgGXsIw=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Ghostek</dc:creator>
  <cp:lastModifiedBy>Szymon Nidecki</cp:lastModifiedBy>
  <cp:revision>2</cp:revision>
  <dcterms:created xsi:type="dcterms:W3CDTF">2021-02-16T20:58:00Z</dcterms:created>
  <dcterms:modified xsi:type="dcterms:W3CDTF">2021-02-16T20:58:00Z</dcterms:modified>
</cp:coreProperties>
</file>